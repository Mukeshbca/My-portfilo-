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94490" w:rsidRDefault="00A843DA" w:rsidP="00D46D5E">
            <w:pPr>
              <w:pStyle w:val="Title"/>
              <w:jc w:val="left"/>
              <w:rPr>
                <w:sz w:val="56"/>
              </w:rPr>
            </w:pPr>
            <w:r>
              <w:rPr>
                <w:rStyle w:val="IntenseEmphasis"/>
                <w:sz w:val="56"/>
              </w:rPr>
              <w:t xml:space="preserve">      </w:t>
            </w:r>
            <w:r w:rsidR="00D46D5E" w:rsidRPr="00B94490">
              <w:rPr>
                <w:rStyle w:val="IntenseEmphasis"/>
                <w:sz w:val="56"/>
              </w:rPr>
              <w:t>k.mukesh</w:t>
            </w:r>
          </w:p>
          <w:p w:rsidR="00A843DA" w:rsidRDefault="00A843DA" w:rsidP="003235C5">
            <w:pPr>
              <w:pStyle w:val="ContactInfo"/>
              <w:contextualSpacing w:val="0"/>
              <w:jc w:val="left"/>
            </w:pPr>
            <w:r>
              <w:rPr>
                <w:b/>
                <w:bCs/>
              </w:rPr>
              <w:t xml:space="preserve">                  </w:t>
            </w:r>
            <w:r w:rsidR="003235C5" w:rsidRPr="003235C5">
              <w:rPr>
                <w:b/>
                <w:bCs/>
              </w:rPr>
              <w:t xml:space="preserve">Address </w:t>
            </w:r>
            <w:r w:rsidR="00BF43C5">
              <w:rPr>
                <w:b/>
                <w:bCs/>
              </w:rPr>
              <w:t>–</w:t>
            </w:r>
            <w:r w:rsidR="003235C5">
              <w:t xml:space="preserve"> </w:t>
            </w:r>
            <w:r w:rsidR="00BF43C5">
              <w:t xml:space="preserve">648/C </w:t>
            </w:r>
            <w:proofErr w:type="spellStart"/>
            <w:r w:rsidR="00BF43C5">
              <w:t>Palavesarajan</w:t>
            </w:r>
            <w:proofErr w:type="spellEnd"/>
            <w:r w:rsidR="00BF43C5">
              <w:t xml:space="preserve"> </w:t>
            </w:r>
            <w:proofErr w:type="spellStart"/>
            <w:r w:rsidR="00BF43C5">
              <w:t>Illam</w:t>
            </w:r>
            <w:proofErr w:type="spellEnd"/>
            <w:r w:rsidR="00BF43C5">
              <w:t>,</w:t>
            </w:r>
            <w:r w:rsidR="00D46D5E">
              <w:t xml:space="preserve"> Raja </w:t>
            </w:r>
            <w:proofErr w:type="spellStart"/>
            <w:r w:rsidR="00D46D5E">
              <w:t>Rajeshwari</w:t>
            </w:r>
            <w:proofErr w:type="spellEnd"/>
            <w:r w:rsidR="00D46D5E">
              <w:t xml:space="preserve"> Nagar, </w:t>
            </w:r>
          </w:p>
          <w:p w:rsidR="00D46D5E" w:rsidRDefault="00A843DA" w:rsidP="003235C5">
            <w:pPr>
              <w:pStyle w:val="ContactInfo"/>
              <w:contextualSpacing w:val="0"/>
              <w:jc w:val="left"/>
            </w:pPr>
            <w:r>
              <w:t xml:space="preserve">                  </w:t>
            </w:r>
            <w:proofErr w:type="spellStart"/>
            <w:r w:rsidR="00D46D5E">
              <w:t>Amaravathiputhur</w:t>
            </w:r>
            <w:proofErr w:type="spellEnd"/>
            <w:r w:rsidR="00692703" w:rsidRPr="00CF1A49">
              <w:t xml:space="preserve"> </w:t>
            </w:r>
            <w:r w:rsidR="00D46D5E">
              <w:t>– 630301</w:t>
            </w:r>
          </w:p>
          <w:p w:rsidR="00692703" w:rsidRPr="00CF1A49" w:rsidRDefault="00A843DA" w:rsidP="003235C5">
            <w:pPr>
              <w:pStyle w:val="ContactInfo"/>
              <w:contextualSpacing w:val="0"/>
              <w:jc w:val="left"/>
            </w:pPr>
            <w:r>
              <w:rPr>
                <w:b/>
                <w:bCs/>
              </w:rPr>
              <w:t xml:space="preserve">                  </w:t>
            </w:r>
            <w:r w:rsidR="00D46D5E" w:rsidRPr="003235C5">
              <w:rPr>
                <w:b/>
                <w:bCs/>
              </w:rPr>
              <w:t>Contact -</w:t>
            </w:r>
            <w:r w:rsidR="00D46D5E">
              <w:t xml:space="preserve"> 8754678870</w:t>
            </w:r>
          </w:p>
          <w:p w:rsidR="00692703" w:rsidRPr="00CF1A49" w:rsidRDefault="00A843DA" w:rsidP="00A843DA">
            <w:pPr>
              <w:pStyle w:val="ContactInfoEmphasis"/>
              <w:contextualSpacing w:val="0"/>
              <w:jc w:val="left"/>
            </w:pPr>
            <w:r>
              <w:t xml:space="preserve">                  </w:t>
            </w:r>
            <w:sdt>
              <w:sdtPr>
                <w:alias w:val="Enter email:"/>
                <w:tag w:val="Enter email:"/>
                <w:id w:val="1154873695"/>
                <w:placeholder>
                  <w:docPart w:val="D0C2E91370724C509EA89EDA94E06D2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>
              <w:t>:</w:t>
            </w:r>
            <w:r w:rsidR="00BF43C5">
              <w:t xml:space="preserve"> K</w:t>
            </w:r>
            <w:r w:rsidR="003235C5">
              <w:t>mukesh72k4@gmail.com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A7B1B" w:rsidP="00913946">
            <w:pPr>
              <w:contextualSpacing w:val="0"/>
            </w:pPr>
            <w:r>
              <w:t xml:space="preserve">             </w:t>
            </w:r>
            <w:r w:rsidRPr="000A7B1B">
              <w:t>To secure a challenging position in a reputable organization to expand my learnings, knowledge, and skills</w:t>
            </w:r>
            <w:r>
              <w:t>.</w:t>
            </w:r>
          </w:p>
        </w:tc>
      </w:tr>
    </w:tbl>
    <w:p w:rsidR="00DA59AA" w:rsidRPr="00B94490" w:rsidRDefault="00A843DA" w:rsidP="00B94490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6191" behindDoc="1" locked="0" layoutInCell="1" allowOverlap="1">
                <wp:simplePos x="0" y="0"/>
                <wp:positionH relativeFrom="column">
                  <wp:posOffset>-855878</wp:posOffset>
                </wp:positionH>
                <wp:positionV relativeFrom="paragraph">
                  <wp:posOffset>-2354123</wp:posOffset>
                </wp:positionV>
                <wp:extent cx="1317157" cy="1176666"/>
                <wp:effectExtent l="0" t="0" r="0" b="806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7157" cy="1176666"/>
                          <a:chOff x="0" y="0"/>
                          <a:chExt cx="1317157" cy="1176666"/>
                        </a:xfrm>
                      </wpg:grpSpPr>
                      <wps:wsp>
                        <wps:cNvPr id="2" name="Regular Pentagon 2"/>
                        <wps:cNvSpPr/>
                        <wps:spPr>
                          <a:xfrm rot="2403623">
                            <a:off x="460858" y="0"/>
                            <a:ext cx="760781" cy="833933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gular Pentagon 4"/>
                        <wps:cNvSpPr/>
                        <wps:spPr>
                          <a:xfrm rot="13052866">
                            <a:off x="58522" y="336500"/>
                            <a:ext cx="760781" cy="833933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gular Pentagon 3"/>
                        <wps:cNvSpPr/>
                        <wps:spPr>
                          <a:xfrm rot="13017365">
                            <a:off x="0" y="102413"/>
                            <a:ext cx="717310" cy="620710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gular Pentagon 6"/>
                        <wps:cNvSpPr/>
                        <wps:spPr>
                          <a:xfrm rot="20432520">
                            <a:off x="599847" y="555956"/>
                            <a:ext cx="717310" cy="620710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8105D" id="Group 7" o:spid="_x0000_s1026" style="position:absolute;margin-left:-67.4pt;margin-top:-185.35pt;width:103.7pt;height:92.65pt;z-index:-251660289" coordsize="13171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2" o:spid="_x0000_s1027" type="#_x0000_t56" style="position:absolute;left:4608;width:7608;height:8339;rotation:26253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osMIA&#10;AADaAAAADwAAAGRycy9kb3ducmV2LnhtbESPQYvCMBSE74L/ITzBi2iqh0WqUUTQbY/rKujt0Tyb&#10;YvNSmqxWf71ZWNjjMDPfMMt1Z2txp9ZXjhVMJwkI4sLpiksFx+/deA7CB2SNtWNS8CQP61W/t8RU&#10;uwd/0f0QShEh7FNUYEJoUil9Yciin7iGOHpX11oMUbal1C0+ItzWcpYkH9JixXHBYENbQ8Xt8GMV&#10;JLqaNnW2z09ZPjp+ulF+fpmLUsNBt1mACNSF//BfO9MKZvB7Jd4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6iwwgAAANoAAAAPAAAAAAAAAAAAAAAAAJgCAABkcnMvZG93&#10;bnJldi54bWxQSwUGAAAAAAQABAD1AAAAhwMAAAAA&#10;" fillcolor="#8ce5b5 [1300]" strokecolor="#1d824c [3204]" strokeweight=".5pt"/>
                <v:shape id="Regular Pentagon 4" o:spid="_x0000_s1028" type="#_x0000_t56" style="position:absolute;left:585;top:3365;width:7608;height:8339;rotation:-93357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3wgsMA&#10;AADaAAAADwAAAGRycy9kb3ducmV2LnhtbESPzWoCQRCE74LvMHQgN51NCCFsHEUNmiC5+EPw2O60&#10;O4s7PZudjm7e3gkEPBZV9RU1mnS+VmdqYxXYwMMwA0VcBFtxaWC3XQxeQEVBtlgHJgO/FGEy7vdG&#10;mNtw4TWdN1KqBOGYowEn0uRax8KRxzgMDXHyjqH1KEm2pbYtXhLc1/oxy561x4rTgsOG5o6K0+bH&#10;J8rXzHt3eH/rFssV7T73Yr+XYsz9XTd9BSXUyS383/6wBp7g70q6AXp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3wgsMAAADaAAAADwAAAAAAAAAAAAAAAACYAgAAZHJzL2Rv&#10;d25yZXYueG1sUEsFBgAAAAAEAAQA9QAAAIgDAAAAAA==&#10;" fillcolor="#3fd484 [2164]" strokecolor="#1d824c [3204]" strokeweight=".5pt">
                  <v:fill color2="#29b86b [2612]" rotate="t" colors="0 #9dbfa7;.5 #90b49b;1 #7bab8a" focus="100%" type="gradient">
                    <o:fill v:ext="view" type="gradientUnscaled"/>
                  </v:fill>
                </v:shape>
                <v:shape id="Regular Pentagon 3" o:spid="_x0000_s1029" type="#_x0000_t56" style="position:absolute;top:1024;width:7173;height:6207;rotation:-93745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4uMEA&#10;AADaAAAADwAAAGRycy9kb3ducmV2LnhtbESPT2sCMRTE74LfITzBm2Zt0dbVKLbin2u1UI+PzXM3&#10;uHlZkqjrtzeFQo/DzG+GmS9bW4sb+WAcKxgNMxDEhdOGSwXfx83gHUSIyBprx6TgQQGWi25njrl2&#10;d/6i2yGWIpVwyFFBFWOTSxmKiiyGoWuIk3d23mJM0pdSe7ynclvLlyybSIuG00KFDX1WVFwOV6vg&#10;1bv9+jT9kMeducjJdrwzb/WPUv1eu5qBiNTG//AfvdeJg98r6Qb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iOLjBAAAA2gAAAA8AAAAAAAAAAAAAAAAAmAIAAGRycy9kb3du&#10;cmV2LnhtbFBLBQYAAAAABAAEAPUAAACGAwAAAAA=&#10;" fillcolor="#c5f2da [660]" strokecolor="#4b6a88 [3209]" strokeweight=".5pt"/>
                <v:shape id="Regular Pentagon 6" o:spid="_x0000_s1030" type="#_x0000_t56" style="position:absolute;left:5998;top:5559;width:7173;height:6207;rotation:-12751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80MQA&#10;AADaAAAADwAAAGRycy9kb3ducmV2LnhtbESPQWvCQBSE74L/YXlCb7qp2LREVxFR9NAiWg/19si+&#10;ZkOyb0N2G9N/3y0IHoeZ+YZZrHpbi45aXzpW8DxJQBDnTpdcKLh87sZvIHxA1lg7JgW/5GG1HA4W&#10;mGl34xN151CICGGfoQITQpNJ6XNDFv3ENcTR+3atxRBlW0jd4i3CbS2nSZJKiyXHBYMNbQzl1fnH&#10;KvDH2cdXc+mq/XW3NS/V+ymdvvZKPY369RxEoD48wvf2QStI4f9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2vNDEAAAA2gAAAA8AAAAAAAAAAAAAAAAAmAIAAGRycy9k&#10;b3ducmV2LnhtbFBLBQYAAAAABAAEAPUAAACJAwAAAAA=&#10;" fillcolor="#219356 [3028]" strokecolor="#1d824c [3204]" strokeweight=".5pt">
                  <v:fill color2="#1c804a [3172]" rotate="t" colors="0 #4b9165;.5 #18874c;1 #107c42" focus="100%" type="gradient">
                    <o:fill v:ext="view" type="gradientUnscaled"/>
                  </v:fill>
                </v:shape>
              </v:group>
            </w:pict>
          </mc:Fallback>
        </mc:AlternateContent>
      </w:r>
      <w:bookmarkStart w:id="0" w:name="_GoBack"/>
      <w:bookmarkEnd w:id="0"/>
      <w:r w:rsidR="00B804DC" w:rsidRPr="00B94490">
        <w:rPr>
          <w:rFonts w:asciiTheme="majorHAnsi" w:hAnsiTheme="majorHAnsi" w:cstheme="minorHAnsi"/>
          <w:b/>
          <w:bCs/>
          <w:sz w:val="28"/>
          <w:szCs w:val="28"/>
        </w:rPr>
        <w:t>ACADEMIC QUALIFICATION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C0F44" w:rsidP="001D0BF1">
            <w:pPr>
              <w:pStyle w:val="Heading3"/>
              <w:contextualSpacing w:val="0"/>
              <w:outlineLvl w:val="2"/>
            </w:pPr>
            <w:r>
              <w:t>may 2021 – april 2024</w:t>
            </w:r>
          </w:p>
          <w:p w:rsidR="001D0BF1" w:rsidRPr="00B94490" w:rsidRDefault="006C0F44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94490">
              <w:rPr>
                <w:sz w:val="22"/>
                <w:szCs w:val="22"/>
              </w:rPr>
              <w:t>PURSUING Bachelor of Computer Application (BCA</w:t>
            </w:r>
            <w:r w:rsidR="00986279" w:rsidRPr="00B94490">
              <w:rPr>
                <w:sz w:val="22"/>
                <w:szCs w:val="22"/>
              </w:rPr>
              <w:t xml:space="preserve"> – 2</w:t>
            </w:r>
            <w:r w:rsidR="00986279" w:rsidRPr="00B94490">
              <w:rPr>
                <w:sz w:val="22"/>
                <w:szCs w:val="22"/>
                <w:vertAlign w:val="superscript"/>
              </w:rPr>
              <w:t>nd</w:t>
            </w:r>
            <w:r w:rsidR="00986279" w:rsidRPr="00B94490">
              <w:rPr>
                <w:sz w:val="22"/>
                <w:szCs w:val="22"/>
              </w:rPr>
              <w:t xml:space="preserve"> year</w:t>
            </w:r>
            <w:r w:rsidRPr="00B94490">
              <w:rPr>
                <w:sz w:val="22"/>
                <w:szCs w:val="22"/>
              </w:rPr>
              <w:t>)</w:t>
            </w:r>
            <w:r w:rsidR="001D0BF1" w:rsidRPr="00B94490">
              <w:rPr>
                <w:sz w:val="22"/>
                <w:szCs w:val="22"/>
              </w:rPr>
              <w:t xml:space="preserve">, </w:t>
            </w:r>
            <w:r w:rsidRPr="00B94490">
              <w:rPr>
                <w:rStyle w:val="SubtleReference"/>
                <w:sz w:val="22"/>
                <w:szCs w:val="22"/>
              </w:rPr>
              <w:t xml:space="preserve">Ananda </w:t>
            </w:r>
            <w:r w:rsidR="00986279" w:rsidRPr="00B94490">
              <w:rPr>
                <w:rStyle w:val="SubtleReference"/>
                <w:sz w:val="22"/>
                <w:szCs w:val="22"/>
              </w:rPr>
              <w:t>college, devakottai</w:t>
            </w:r>
          </w:p>
          <w:p w:rsidR="007538DC" w:rsidRDefault="00B804DC" w:rsidP="007538DC">
            <w:pPr>
              <w:contextualSpacing w:val="0"/>
            </w:pPr>
            <w:r>
              <w:t xml:space="preserve">Overall </w:t>
            </w:r>
            <w:r w:rsidR="00D9217A">
              <w:t>P</w:t>
            </w:r>
            <w:r>
              <w:t xml:space="preserve">ercentage </w:t>
            </w:r>
            <w:r w:rsidR="00986279">
              <w:t>–</w:t>
            </w:r>
            <w:r>
              <w:t xml:space="preserve"> </w:t>
            </w:r>
            <w:r w:rsidR="00986279">
              <w:t>82%</w:t>
            </w:r>
          </w:p>
          <w:p w:rsidR="00B804DC" w:rsidRDefault="00B804DC" w:rsidP="007538DC">
            <w:pPr>
              <w:contextualSpacing w:val="0"/>
            </w:pPr>
          </w:p>
          <w:p w:rsidR="00B804DC" w:rsidRPr="00CF1A49" w:rsidRDefault="00986279" w:rsidP="00B804DC">
            <w:pPr>
              <w:pStyle w:val="Heading3"/>
              <w:contextualSpacing w:val="0"/>
              <w:outlineLvl w:val="2"/>
            </w:pPr>
            <w:r>
              <w:t>may 2021</w:t>
            </w:r>
          </w:p>
          <w:p w:rsidR="00B804DC" w:rsidRPr="00B94490" w:rsidRDefault="00986279" w:rsidP="00B804DC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94490">
              <w:rPr>
                <w:sz w:val="22"/>
                <w:szCs w:val="22"/>
              </w:rPr>
              <w:t>hsc -</w:t>
            </w:r>
            <w:r w:rsidR="00B804DC" w:rsidRPr="00B94490">
              <w:rPr>
                <w:sz w:val="22"/>
                <w:szCs w:val="22"/>
              </w:rPr>
              <w:t xml:space="preserve"> </w:t>
            </w:r>
            <w:r w:rsidRPr="00B94490">
              <w:rPr>
                <w:rStyle w:val="SubtleReference"/>
                <w:sz w:val="22"/>
                <w:szCs w:val="22"/>
              </w:rPr>
              <w:t>LFRC Higher secondary school, karaikudi</w:t>
            </w:r>
          </w:p>
          <w:p w:rsidR="00B804DC" w:rsidRPr="00CF1A49" w:rsidRDefault="00D9217A" w:rsidP="00B804DC">
            <w:pPr>
              <w:contextualSpacing w:val="0"/>
            </w:pPr>
            <w:r>
              <w:t xml:space="preserve">Overall Percentage </w:t>
            </w:r>
            <w:r w:rsidR="00986279">
              <w:t>– 73%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86279" w:rsidP="00F61DF9">
            <w:pPr>
              <w:pStyle w:val="Heading3"/>
              <w:contextualSpacing w:val="0"/>
              <w:outlineLvl w:val="2"/>
            </w:pPr>
            <w:r>
              <w:t>March 2019</w:t>
            </w:r>
          </w:p>
          <w:p w:rsidR="00F61DF9" w:rsidRPr="00B94490" w:rsidRDefault="00986279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94490">
              <w:rPr>
                <w:sz w:val="22"/>
                <w:szCs w:val="22"/>
              </w:rPr>
              <w:t xml:space="preserve">sslc - </w:t>
            </w:r>
            <w:r w:rsidRPr="00B94490">
              <w:rPr>
                <w:rFonts w:cstheme="minorHAnsi"/>
                <w:b w:val="0"/>
                <w:bCs/>
                <w:color w:val="202124"/>
                <w:sz w:val="22"/>
                <w:szCs w:val="22"/>
                <w:shd w:val="clear" w:color="auto" w:fill="FFFFFF"/>
              </w:rPr>
              <w:t>SCGR HIGH SCHOOL GURUKULAM, Amaravathiputhur</w:t>
            </w:r>
          </w:p>
          <w:p w:rsidR="00F61DF9" w:rsidRDefault="00D9217A" w:rsidP="00F61DF9">
            <w:r>
              <w:t xml:space="preserve">Overall Percentage </w:t>
            </w:r>
            <w:r w:rsidR="00B5579B">
              <w:t>– 57%</w:t>
            </w:r>
          </w:p>
        </w:tc>
      </w:tr>
    </w:tbl>
    <w:sdt>
      <w:sdtPr>
        <w:alias w:val="Skills:"/>
        <w:tag w:val="Skills:"/>
        <w:id w:val="-1392877668"/>
        <w:placeholder>
          <w:docPart w:val="DE51370DCF56472186041A910C45B59A"/>
        </w:placeholder>
        <w:temporary/>
        <w:showingPlcHdr/>
        <w15:appearance w15:val="hidden"/>
      </w:sdtPr>
      <w:sdtEndPr/>
      <w:sdtContent>
        <w:p w:rsidR="00486277" w:rsidRPr="00CF1A49" w:rsidRDefault="00486277" w:rsidP="00B94490">
          <w:pPr>
            <w:pStyle w:val="Heading1"/>
            <w:spacing w:before="0"/>
          </w:pPr>
          <w:r w:rsidRPr="00B94490">
            <w:rPr>
              <w:rFonts w:cstheme="minorHAnsi"/>
              <w:bCs/>
              <w:szCs w:val="2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D9217A" w:rsidP="00B94490">
            <w:pPr>
              <w:pStyle w:val="ListBullet"/>
              <w:contextualSpacing w:val="0"/>
            </w:pPr>
            <w:r>
              <w:t>MS OFFICE</w:t>
            </w:r>
          </w:p>
          <w:p w:rsidR="001F4E6D" w:rsidRPr="006E1507" w:rsidRDefault="00D9217A" w:rsidP="00B94490">
            <w:pPr>
              <w:pStyle w:val="ListBullet"/>
              <w:contextualSpacing w:val="0"/>
            </w:pPr>
            <w:r>
              <w:t>PROGRAMMING SKILLS – C, C++, PYTHON, ORACLE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D9217A" w:rsidP="00B94490">
            <w:pPr>
              <w:pStyle w:val="ListBullet"/>
              <w:contextualSpacing w:val="0"/>
            </w:pPr>
            <w:r>
              <w:t xml:space="preserve">Studying Stack Development course </w:t>
            </w:r>
          </w:p>
          <w:p w:rsidR="001E3120" w:rsidRPr="006E1507" w:rsidRDefault="00B5579B" w:rsidP="00B94490">
            <w:pPr>
              <w:pStyle w:val="ListBullet"/>
            </w:pPr>
            <w:r>
              <w:t>Creative thinking</w:t>
            </w:r>
          </w:p>
        </w:tc>
      </w:tr>
    </w:tbl>
    <w:p w:rsidR="00AD782D" w:rsidRPr="00CF1A49" w:rsidRDefault="00D9217A" w:rsidP="00B94490">
      <w:pPr>
        <w:pStyle w:val="Heading1"/>
        <w:spacing w:before="0"/>
      </w:pPr>
      <w:r w:rsidRPr="00B94490">
        <w:rPr>
          <w:rFonts w:cstheme="minorHAnsi"/>
          <w:bCs/>
          <w:szCs w:val="28"/>
        </w:rPr>
        <w:t>PERSONAL</w:t>
      </w:r>
      <w:r>
        <w:t xml:space="preserve"> </w:t>
      </w:r>
      <w:r w:rsidRPr="00B94490">
        <w:rPr>
          <w:rFonts w:cstheme="minorHAnsi"/>
          <w:bCs/>
          <w:szCs w:val="28"/>
        </w:rPr>
        <w:t>DETAILS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D9217A" w:rsidTr="00031DC5">
        <w:trPr>
          <w:trHeight w:val="115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Father Name</w:t>
            </w:r>
          </w:p>
        </w:tc>
        <w:tc>
          <w:tcPr>
            <w:tcW w:w="3155" w:type="dxa"/>
          </w:tcPr>
          <w:p w:rsidR="00D9217A" w:rsidRDefault="00D9217A" w:rsidP="006E1507">
            <w:r>
              <w:t>:</w:t>
            </w:r>
          </w:p>
        </w:tc>
        <w:tc>
          <w:tcPr>
            <w:tcW w:w="3155" w:type="dxa"/>
          </w:tcPr>
          <w:p w:rsidR="00D9217A" w:rsidRPr="00014B84" w:rsidRDefault="00014B84" w:rsidP="006E1507">
            <w:r w:rsidRPr="00014B84">
              <w:t>R. Kumar</w:t>
            </w:r>
          </w:p>
        </w:tc>
      </w:tr>
      <w:tr w:rsidR="00D9217A" w:rsidTr="00031DC5">
        <w:trPr>
          <w:trHeight w:val="115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Father’s Occupation</w:t>
            </w:r>
          </w:p>
        </w:tc>
        <w:tc>
          <w:tcPr>
            <w:tcW w:w="3155" w:type="dxa"/>
          </w:tcPr>
          <w:p w:rsidR="00D9217A" w:rsidRDefault="00D9217A" w:rsidP="006E1507">
            <w:r>
              <w:t>:</w:t>
            </w:r>
          </w:p>
        </w:tc>
        <w:tc>
          <w:tcPr>
            <w:tcW w:w="3155" w:type="dxa"/>
          </w:tcPr>
          <w:p w:rsidR="00D9217A" w:rsidRPr="00014B84" w:rsidRDefault="00014B84" w:rsidP="006E1507">
            <w:r w:rsidRPr="00014B84">
              <w:t>Carpenter</w:t>
            </w:r>
          </w:p>
        </w:tc>
      </w:tr>
      <w:tr w:rsidR="00D9217A" w:rsidTr="00031DC5">
        <w:trPr>
          <w:trHeight w:val="115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Mother Name</w:t>
            </w:r>
          </w:p>
        </w:tc>
        <w:tc>
          <w:tcPr>
            <w:tcW w:w="3155" w:type="dxa"/>
          </w:tcPr>
          <w:p w:rsidR="00D9217A" w:rsidRDefault="00D9217A" w:rsidP="006E1507">
            <w:r>
              <w:t xml:space="preserve">: </w:t>
            </w:r>
          </w:p>
        </w:tc>
        <w:tc>
          <w:tcPr>
            <w:tcW w:w="3155" w:type="dxa"/>
          </w:tcPr>
          <w:p w:rsidR="00D9217A" w:rsidRPr="00014B84" w:rsidRDefault="00014B84" w:rsidP="006E1507">
            <w:r w:rsidRPr="00014B84">
              <w:t>K. Kamatchi</w:t>
            </w:r>
          </w:p>
        </w:tc>
      </w:tr>
      <w:tr w:rsidR="00D9217A" w:rsidTr="00031DC5">
        <w:trPr>
          <w:trHeight w:val="115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Mother’s Occupation</w:t>
            </w:r>
          </w:p>
        </w:tc>
        <w:tc>
          <w:tcPr>
            <w:tcW w:w="3155" w:type="dxa"/>
          </w:tcPr>
          <w:p w:rsidR="00D9217A" w:rsidRDefault="00D9217A" w:rsidP="006E1507">
            <w:r>
              <w:t>:</w:t>
            </w:r>
          </w:p>
        </w:tc>
        <w:tc>
          <w:tcPr>
            <w:tcW w:w="3155" w:type="dxa"/>
          </w:tcPr>
          <w:p w:rsidR="00D9217A" w:rsidRPr="00014B84" w:rsidRDefault="00014B84" w:rsidP="006E1507">
            <w:r w:rsidRPr="00014B84">
              <w:t>Home maker</w:t>
            </w:r>
          </w:p>
        </w:tc>
      </w:tr>
      <w:tr w:rsidR="00D9217A" w:rsidTr="00031DC5">
        <w:trPr>
          <w:trHeight w:val="115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Gender</w:t>
            </w:r>
          </w:p>
        </w:tc>
        <w:tc>
          <w:tcPr>
            <w:tcW w:w="3155" w:type="dxa"/>
          </w:tcPr>
          <w:p w:rsidR="00D9217A" w:rsidRDefault="00D9217A" w:rsidP="006E1507">
            <w:r>
              <w:t>:</w:t>
            </w:r>
          </w:p>
        </w:tc>
        <w:tc>
          <w:tcPr>
            <w:tcW w:w="3155" w:type="dxa"/>
          </w:tcPr>
          <w:p w:rsidR="00D9217A" w:rsidRPr="00014B84" w:rsidRDefault="00014B84" w:rsidP="006E1507">
            <w:r w:rsidRPr="00014B84">
              <w:t>Male</w:t>
            </w:r>
          </w:p>
        </w:tc>
      </w:tr>
      <w:tr w:rsidR="00D9217A" w:rsidTr="00031DC5">
        <w:trPr>
          <w:trHeight w:val="109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Date Of Birth</w:t>
            </w:r>
          </w:p>
        </w:tc>
        <w:tc>
          <w:tcPr>
            <w:tcW w:w="3155" w:type="dxa"/>
          </w:tcPr>
          <w:p w:rsidR="00D9217A" w:rsidRDefault="00D9217A" w:rsidP="006E1507">
            <w:r>
              <w:t>:</w:t>
            </w:r>
          </w:p>
        </w:tc>
        <w:tc>
          <w:tcPr>
            <w:tcW w:w="3155" w:type="dxa"/>
          </w:tcPr>
          <w:p w:rsidR="00D9217A" w:rsidRPr="00014B84" w:rsidRDefault="00D9217A" w:rsidP="006E1507">
            <w:r w:rsidRPr="00014B84">
              <w:t>07/02/2004</w:t>
            </w:r>
          </w:p>
        </w:tc>
      </w:tr>
      <w:tr w:rsidR="00D9217A" w:rsidTr="00031DC5">
        <w:trPr>
          <w:trHeight w:val="115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 xml:space="preserve">Nationality </w:t>
            </w:r>
          </w:p>
        </w:tc>
        <w:tc>
          <w:tcPr>
            <w:tcW w:w="3155" w:type="dxa"/>
          </w:tcPr>
          <w:p w:rsidR="00D9217A" w:rsidRDefault="00D9217A" w:rsidP="006E1507">
            <w:r>
              <w:t>:</w:t>
            </w:r>
          </w:p>
        </w:tc>
        <w:tc>
          <w:tcPr>
            <w:tcW w:w="3155" w:type="dxa"/>
          </w:tcPr>
          <w:p w:rsidR="00D9217A" w:rsidRPr="00014B84" w:rsidRDefault="00014B84" w:rsidP="006E1507">
            <w:r w:rsidRPr="00014B84">
              <w:t>Indian</w:t>
            </w:r>
          </w:p>
        </w:tc>
      </w:tr>
      <w:tr w:rsidR="003235C5" w:rsidTr="00031DC5">
        <w:trPr>
          <w:trHeight w:val="115"/>
        </w:trPr>
        <w:tc>
          <w:tcPr>
            <w:tcW w:w="3155" w:type="dxa"/>
          </w:tcPr>
          <w:p w:rsidR="003235C5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Marital Status</w:t>
            </w:r>
          </w:p>
        </w:tc>
        <w:tc>
          <w:tcPr>
            <w:tcW w:w="3155" w:type="dxa"/>
          </w:tcPr>
          <w:p w:rsidR="003235C5" w:rsidRDefault="003235C5" w:rsidP="006E1507">
            <w:r>
              <w:t>:</w:t>
            </w:r>
          </w:p>
        </w:tc>
        <w:tc>
          <w:tcPr>
            <w:tcW w:w="3155" w:type="dxa"/>
          </w:tcPr>
          <w:p w:rsidR="003235C5" w:rsidRPr="00014B84" w:rsidRDefault="00014B84" w:rsidP="006E1507">
            <w:r w:rsidRPr="00014B84">
              <w:t>Unmarried</w:t>
            </w:r>
          </w:p>
        </w:tc>
      </w:tr>
      <w:tr w:rsidR="00D9217A" w:rsidTr="00031DC5">
        <w:trPr>
          <w:trHeight w:val="115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Language Known</w:t>
            </w:r>
          </w:p>
        </w:tc>
        <w:tc>
          <w:tcPr>
            <w:tcW w:w="3155" w:type="dxa"/>
          </w:tcPr>
          <w:p w:rsidR="00D9217A" w:rsidRDefault="00D9217A" w:rsidP="006E1507">
            <w:r>
              <w:t>:</w:t>
            </w:r>
          </w:p>
        </w:tc>
        <w:tc>
          <w:tcPr>
            <w:tcW w:w="3155" w:type="dxa"/>
          </w:tcPr>
          <w:p w:rsidR="00D9217A" w:rsidRPr="00014B84" w:rsidRDefault="00014B84" w:rsidP="006E1507">
            <w:r>
              <w:t>Tamil &amp; E</w:t>
            </w:r>
            <w:r w:rsidRPr="00014B84">
              <w:t>nglish</w:t>
            </w:r>
          </w:p>
        </w:tc>
      </w:tr>
      <w:tr w:rsidR="00D9217A" w:rsidTr="00031DC5">
        <w:trPr>
          <w:trHeight w:val="115"/>
        </w:trPr>
        <w:tc>
          <w:tcPr>
            <w:tcW w:w="3155" w:type="dxa"/>
          </w:tcPr>
          <w:p w:rsidR="00D9217A" w:rsidRPr="00B94490" w:rsidRDefault="00B94490" w:rsidP="006E1507">
            <w:pPr>
              <w:rPr>
                <w:rFonts w:cstheme="minorHAnsi"/>
              </w:rPr>
            </w:pPr>
            <w:r w:rsidRPr="00B94490">
              <w:rPr>
                <w:rFonts w:cstheme="minorHAnsi"/>
              </w:rPr>
              <w:t>Hobbies</w:t>
            </w:r>
          </w:p>
        </w:tc>
        <w:tc>
          <w:tcPr>
            <w:tcW w:w="3155" w:type="dxa"/>
          </w:tcPr>
          <w:p w:rsidR="00D9217A" w:rsidRDefault="00D9217A" w:rsidP="006E1507">
            <w:r>
              <w:t>:</w:t>
            </w:r>
          </w:p>
        </w:tc>
        <w:tc>
          <w:tcPr>
            <w:tcW w:w="3155" w:type="dxa"/>
          </w:tcPr>
          <w:p w:rsidR="00D9217A" w:rsidRPr="00014B84" w:rsidRDefault="00014B84" w:rsidP="006E1507">
            <w:r w:rsidRPr="00014B84">
              <w:t>Video and photos editing</w:t>
            </w:r>
          </w:p>
        </w:tc>
      </w:tr>
    </w:tbl>
    <w:p w:rsidR="00014B84" w:rsidRPr="00B94490" w:rsidRDefault="00014B84" w:rsidP="00B94490">
      <w:pPr>
        <w:rPr>
          <w:rFonts w:asciiTheme="majorHAnsi" w:hAnsiTheme="majorHAnsi" w:cstheme="minorHAnsi"/>
          <w:b/>
          <w:bCs/>
          <w:caps/>
          <w:sz w:val="28"/>
          <w:szCs w:val="28"/>
        </w:rPr>
      </w:pPr>
      <w:r w:rsidRPr="00B94490">
        <w:rPr>
          <w:rFonts w:asciiTheme="majorHAnsi" w:hAnsiTheme="majorHAnsi" w:cstheme="minorHAnsi"/>
          <w:b/>
          <w:bCs/>
          <w:sz w:val="28"/>
          <w:szCs w:val="28"/>
        </w:rPr>
        <w:t>DECLARATION</w:t>
      </w:r>
    </w:p>
    <w:p w:rsidR="00D9217A" w:rsidRPr="00014B84" w:rsidRDefault="00014B84" w:rsidP="00014B84">
      <w:pPr>
        <w:ind w:firstLine="720"/>
        <w:rPr>
          <w:rFonts w:cstheme="minorHAnsi"/>
        </w:rPr>
      </w:pPr>
      <w:r w:rsidRPr="00014B84">
        <w:rPr>
          <w:rFonts w:cstheme="minorHAnsi"/>
          <w:color w:val="040C28"/>
        </w:rPr>
        <w:t>I hereby declare that all the information given above is true and correct to the best of my knowledge</w:t>
      </w:r>
      <w:r w:rsidRPr="00014B84">
        <w:rPr>
          <w:rFonts w:cstheme="minorHAnsi"/>
          <w:color w:val="202124"/>
          <w:shd w:val="clear" w:color="auto" w:fill="FFFFFF"/>
        </w:rPr>
        <w:t>. All the information shared in the resume is correct, and I take full responsibility for its correctness.</w:t>
      </w:r>
    </w:p>
    <w:p w:rsidR="00D9217A" w:rsidRDefault="00DD662E" w:rsidP="006E1507"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2E6943" wp14:editId="7B8922F3">
                <wp:simplePos x="0" y="0"/>
                <wp:positionH relativeFrom="column">
                  <wp:posOffset>5463718</wp:posOffset>
                </wp:positionH>
                <wp:positionV relativeFrom="paragraph">
                  <wp:posOffset>130581</wp:posOffset>
                </wp:positionV>
                <wp:extent cx="1375156" cy="1535963"/>
                <wp:effectExtent l="0" t="0" r="0" b="838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156" cy="1535963"/>
                          <a:chOff x="0" y="0"/>
                          <a:chExt cx="1317157" cy="1176666"/>
                        </a:xfrm>
                      </wpg:grpSpPr>
                      <wps:wsp>
                        <wps:cNvPr id="9" name="Regular Pentagon 9"/>
                        <wps:cNvSpPr/>
                        <wps:spPr>
                          <a:xfrm rot="2403623">
                            <a:off x="460858" y="0"/>
                            <a:ext cx="760781" cy="833933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gular Pentagon 10"/>
                        <wps:cNvSpPr/>
                        <wps:spPr>
                          <a:xfrm rot="13052866">
                            <a:off x="58522" y="336500"/>
                            <a:ext cx="760781" cy="833933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gular Pentagon 11"/>
                        <wps:cNvSpPr/>
                        <wps:spPr>
                          <a:xfrm rot="13017365">
                            <a:off x="0" y="102413"/>
                            <a:ext cx="717310" cy="620710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gular Pentagon 12"/>
                        <wps:cNvSpPr/>
                        <wps:spPr>
                          <a:xfrm rot="20432520">
                            <a:off x="599847" y="555956"/>
                            <a:ext cx="717310" cy="620710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52D5F" id="Group 8" o:spid="_x0000_s1026" style="position:absolute;margin-left:430.2pt;margin-top:10.3pt;width:108.3pt;height:120.95pt;z-index:-251657216;mso-width-relative:margin;mso-height-relative:margin" coordsize="13171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">
                <v:shape id="Regular Pentagon 9" o:spid="_x0000_s1027" type="#_x0000_t56" style="position:absolute;left:4608;width:7608;height:8339;rotation:26253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6wcQA&#10;AADaAAAADwAAAGRycy9kb3ducmV2LnhtbESPQWvCQBSE7wX/w/IKvUjd2EOp0U0ogpocqxHq7ZF9&#10;zYZm34bsqtFf3y0Uehxm5htmlY+2ExcafOtYwXyWgCCunW65UVAdNs9vIHxA1tg5JgU38pBnk4cV&#10;ptpd+YMu+9CICGGfogITQp9K6WtDFv3M9cTR+3KDxRDl0Eg94DXCbSdfkuRVWmw5LhjsaW2o/t6f&#10;rYJEt/O+K7blsSin1c5Ny8+7OSn19Di+L0EEGsN/+K9daAUL+L0Sb4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rOsHEAAAA2gAAAA8AAAAAAAAAAAAAAAAAmAIAAGRycy9k&#10;b3ducmV2LnhtbFBLBQYAAAAABAAEAPUAAACJAwAAAAA=&#10;" fillcolor="#8ce5b5 [1300]" strokecolor="#1d824c [3204]" strokeweight=".5pt"/>
                <v:shape id="Regular Pentagon 10" o:spid="_x0000_s1028" type="#_x0000_t56" style="position:absolute;left:585;top:3365;width:7608;height:8339;rotation:-93357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FARsQA&#10;AADbAAAADwAAAGRycy9kb3ducmV2LnhtbESPzU7DQAyE75V4h5WRuLUbOCAUuq34UQtCXChR1aOb&#10;dbMRWW/Imja8PT4g9TaWx59n5ssxduZIQ24TO7ieFWCI6+RbbhxUn6vpHZgsyB67xOTglzIsFxeT&#10;OZY+nfiDjhtpjEI4l+ggiPSltbkOFDHPUk+su0MaIoqOQ2P9gCeFx87eFMWtjdiyfgjY01Og+mvz&#10;E5WyfYwx7F+ex9X6jar3nfjvtTh3dTk+3IMRGuVs/r9+9Rpf02sXFW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BQEbEAAAA2wAAAA8AAAAAAAAAAAAAAAAAmAIAAGRycy9k&#10;b3ducmV2LnhtbFBLBQYAAAAABAAEAPUAAACJAwAAAAA=&#10;" fillcolor="#3fd484 [2164]" strokecolor="#1d824c [3204]" strokeweight=".5pt">
                  <v:fill color2="#29b86b [2612]" rotate="t" colors="0 #9dbfa7;.5 #90b49b;1 #7bab8a" focus="100%" type="gradient">
                    <o:fill v:ext="view" type="gradientUnscaled"/>
                  </v:fill>
                </v:shape>
                <v:shape id="Regular Pentagon 11" o:spid="_x0000_s1029" type="#_x0000_t56" style="position:absolute;top:1024;width:7173;height:6207;rotation:-93745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Fz78AA&#10;AADbAAAADwAAAGRycy9kb3ducmV2LnhtbERPTWsCMRC9C/0PYQreNKuitlujVMXqVS20x2Ez3Q1u&#10;JksSdf33jSB4m8f7nNmitbW4kA/GsYJBPwNBXDhtuFTwfdz03kCEiKyxdkwKbhRgMX/pzDDX7sp7&#10;uhxiKVIIhxwVVDE2uZShqMhi6LuGOHF/zluMCfpSao/XFG5rOcyyibRoODVU2NCqouJ0OFsFI+92&#10;69/3pTxuzUlOvsZbM61/lOq+tp8fICK18Sl+uHc6zR/A/Zd0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Fz78AAAADbAAAADwAAAAAAAAAAAAAAAACYAgAAZHJzL2Rvd25y&#10;ZXYueG1sUEsFBgAAAAAEAAQA9QAAAIUDAAAAAA==&#10;" fillcolor="#c5f2da [660]" strokecolor="#4b6a88 [3209]" strokeweight=".5pt"/>
                <v:shape id="Regular Pentagon 12" o:spid="_x0000_s1030" type="#_x0000_t56" style="position:absolute;left:5998;top:5559;width:7173;height:6207;rotation:-12751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/JZsMA&#10;AADbAAAADwAAAGRycy9kb3ducmV2LnhtbERPS2vCQBC+F/wPywje6sbQqkRXEam0hxbxcdDbkB2z&#10;IdnZkF1j+u+7hUJv8/E9Z7nubS06an3pWMFknIAgzp0uuVBwPu2e5yB8QNZYOyYF3+RhvRo8LTHT&#10;7sEH6o6hEDGEfYYKTAhNJqXPDVn0Y9cQR+7mWoshwraQusVHDLe1TJNkKi2WHBsMNrQ1lFfHu1Xg&#10;9y9fl+bcVe/X3Zt5rT4P03TWKzUa9psFiEB9+Bf/uT90nJ/C7y/x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/JZsMAAADbAAAADwAAAAAAAAAAAAAAAACYAgAAZHJzL2Rv&#10;d25yZXYueG1sUEsFBgAAAAAEAAQA9QAAAIgDAAAAAA==&#10;" fillcolor="#219356 [3028]" strokecolor="#1d824c [3204]" strokeweight=".5pt">
                  <v:fill color2="#1c804a [3172]" rotate="t" colors="0 #4b9165;.5 #18874c;1 #107c42" focus="100%" type="gradient">
                    <o:fill v:ext="view" type="gradientUnscaled"/>
                  </v:fill>
                </v:shape>
              </v:group>
            </w:pict>
          </mc:Fallback>
        </mc:AlternateContent>
      </w:r>
    </w:p>
    <w:tbl>
      <w:tblPr>
        <w:tblStyle w:val="TableGrid"/>
        <w:tblW w:w="10674" w:type="dxa"/>
        <w:tblLook w:val="04A0" w:firstRow="1" w:lastRow="0" w:firstColumn="1" w:lastColumn="0" w:noHBand="0" w:noVBand="1"/>
      </w:tblPr>
      <w:tblGrid>
        <w:gridCol w:w="5337"/>
        <w:gridCol w:w="5337"/>
      </w:tblGrid>
      <w:tr w:rsidR="00B94490" w:rsidTr="00B94490">
        <w:trPr>
          <w:trHeight w:val="293"/>
        </w:trPr>
        <w:tc>
          <w:tcPr>
            <w:tcW w:w="5337" w:type="dxa"/>
          </w:tcPr>
          <w:p w:rsidR="00B94490" w:rsidRDefault="00B94490" w:rsidP="006E1507">
            <w:r>
              <w:t>DATE:</w:t>
            </w:r>
          </w:p>
        </w:tc>
        <w:tc>
          <w:tcPr>
            <w:tcW w:w="5337" w:type="dxa"/>
          </w:tcPr>
          <w:p w:rsidR="00B94490" w:rsidRDefault="00B94490" w:rsidP="006E1507"/>
        </w:tc>
      </w:tr>
      <w:tr w:rsidR="00B94490" w:rsidTr="00B94490">
        <w:trPr>
          <w:trHeight w:val="305"/>
        </w:trPr>
        <w:tc>
          <w:tcPr>
            <w:tcW w:w="5337" w:type="dxa"/>
          </w:tcPr>
          <w:p w:rsidR="00B94490" w:rsidRDefault="00B94490" w:rsidP="006E1507">
            <w:r>
              <w:t>PLACE:</w:t>
            </w:r>
          </w:p>
        </w:tc>
        <w:tc>
          <w:tcPr>
            <w:tcW w:w="5337" w:type="dxa"/>
          </w:tcPr>
          <w:p w:rsidR="00B94490" w:rsidRDefault="00B94490" w:rsidP="00B94490">
            <w:pPr>
              <w:jc w:val="center"/>
            </w:pPr>
            <w:r>
              <w:t>SIGNATURE</w:t>
            </w:r>
          </w:p>
        </w:tc>
      </w:tr>
    </w:tbl>
    <w:p w:rsidR="00B026C9" w:rsidRPr="006E1507" w:rsidRDefault="00B026C9" w:rsidP="00170817"/>
    <w:sectPr w:rsidR="00B026C9" w:rsidRPr="006E1507" w:rsidSect="005A1B10">
      <w:footerReference w:type="default" r:id="rId7"/>
      <w:headerReference w:type="first" r:id="rId8"/>
      <w:foot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6C" w:rsidRDefault="0034596C" w:rsidP="0068194B">
      <w:r>
        <w:separator/>
      </w:r>
    </w:p>
    <w:p w:rsidR="0034596C" w:rsidRDefault="0034596C"/>
    <w:p w:rsidR="0034596C" w:rsidRDefault="0034596C"/>
  </w:endnote>
  <w:endnote w:type="continuationSeparator" w:id="0">
    <w:p w:rsidR="0034596C" w:rsidRDefault="0034596C" w:rsidP="0068194B">
      <w:r>
        <w:continuationSeparator/>
      </w:r>
    </w:p>
    <w:p w:rsidR="0034596C" w:rsidRDefault="0034596C"/>
    <w:p w:rsidR="0034596C" w:rsidRDefault="003459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17A" w:rsidRDefault="00D921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8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490" w:rsidRPr="00B94490" w:rsidRDefault="00B94490" w:rsidP="00B94490">
    <w:pPr>
      <w:pStyle w:val="Footer"/>
      <w:jc w:val="lef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6C" w:rsidRDefault="0034596C" w:rsidP="0068194B">
      <w:r>
        <w:separator/>
      </w:r>
    </w:p>
    <w:p w:rsidR="0034596C" w:rsidRDefault="0034596C"/>
    <w:p w:rsidR="0034596C" w:rsidRDefault="0034596C"/>
  </w:footnote>
  <w:footnote w:type="continuationSeparator" w:id="0">
    <w:p w:rsidR="0034596C" w:rsidRDefault="0034596C" w:rsidP="0068194B">
      <w:r>
        <w:continuationSeparator/>
      </w:r>
    </w:p>
    <w:p w:rsidR="0034596C" w:rsidRDefault="0034596C"/>
    <w:p w:rsidR="0034596C" w:rsidRDefault="003459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7A" w:rsidRPr="004E01EB" w:rsidRDefault="00D9217A" w:rsidP="005A1B10">
    <w:pPr>
      <w:pStyle w:val="Header"/>
    </w:pPr>
    <w:r w:rsidRPr="004E01EB">
      <w:rPr>
        <w:noProof/>
        <w:lang w:bidi="ta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6757FF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5E"/>
    <w:rsid w:val="000001EF"/>
    <w:rsid w:val="00007322"/>
    <w:rsid w:val="00007728"/>
    <w:rsid w:val="00014B84"/>
    <w:rsid w:val="00024584"/>
    <w:rsid w:val="00024730"/>
    <w:rsid w:val="00031DC5"/>
    <w:rsid w:val="00055E95"/>
    <w:rsid w:val="0007021F"/>
    <w:rsid w:val="000A7B1B"/>
    <w:rsid w:val="000B2BA5"/>
    <w:rsid w:val="000F2F8C"/>
    <w:rsid w:val="0010006E"/>
    <w:rsid w:val="001045A8"/>
    <w:rsid w:val="00114A91"/>
    <w:rsid w:val="001427E1"/>
    <w:rsid w:val="00163668"/>
    <w:rsid w:val="00170817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35C5"/>
    <w:rsid w:val="00325B57"/>
    <w:rsid w:val="00336056"/>
    <w:rsid w:val="0034596C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67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0F44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279"/>
    <w:rsid w:val="009A44CE"/>
    <w:rsid w:val="009C4DFC"/>
    <w:rsid w:val="009D44F8"/>
    <w:rsid w:val="009E1105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43DA"/>
    <w:rsid w:val="00A93A5D"/>
    <w:rsid w:val="00AB32F8"/>
    <w:rsid w:val="00AB610B"/>
    <w:rsid w:val="00AD360E"/>
    <w:rsid w:val="00AD40FB"/>
    <w:rsid w:val="00AD782D"/>
    <w:rsid w:val="00AE7650"/>
    <w:rsid w:val="00B026C9"/>
    <w:rsid w:val="00B10EBE"/>
    <w:rsid w:val="00B236F1"/>
    <w:rsid w:val="00B50F99"/>
    <w:rsid w:val="00B51D1B"/>
    <w:rsid w:val="00B540F4"/>
    <w:rsid w:val="00B5579B"/>
    <w:rsid w:val="00B60FD0"/>
    <w:rsid w:val="00B622DF"/>
    <w:rsid w:val="00B6332A"/>
    <w:rsid w:val="00B804DC"/>
    <w:rsid w:val="00B81760"/>
    <w:rsid w:val="00B8494C"/>
    <w:rsid w:val="00B94490"/>
    <w:rsid w:val="00BA1546"/>
    <w:rsid w:val="00BB4E51"/>
    <w:rsid w:val="00BD431F"/>
    <w:rsid w:val="00BE423E"/>
    <w:rsid w:val="00BF43C5"/>
    <w:rsid w:val="00BF61AC"/>
    <w:rsid w:val="00C47FA6"/>
    <w:rsid w:val="00C57FC6"/>
    <w:rsid w:val="00C637B8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2D7"/>
    <w:rsid w:val="00D37CD3"/>
    <w:rsid w:val="00D46D5E"/>
    <w:rsid w:val="00D66A52"/>
    <w:rsid w:val="00D66EFA"/>
    <w:rsid w:val="00D72A2D"/>
    <w:rsid w:val="00D9217A"/>
    <w:rsid w:val="00D9521A"/>
    <w:rsid w:val="00DA3914"/>
    <w:rsid w:val="00DA59AA"/>
    <w:rsid w:val="00DB6915"/>
    <w:rsid w:val="00DB7E1E"/>
    <w:rsid w:val="00DC1B78"/>
    <w:rsid w:val="00DC2A2F"/>
    <w:rsid w:val="00DC600B"/>
    <w:rsid w:val="00DD662E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E502C-F9ED-4902-B3FA-B16EB197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K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C2E91370724C509EA89EDA94E06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2DB98-E5A8-4139-9EB0-47F1BDD085D5}"/>
      </w:docPartPr>
      <w:docPartBody>
        <w:p w:rsidR="00BE392E" w:rsidRDefault="00BE392E">
          <w:pPr>
            <w:pStyle w:val="D0C2E91370724C509EA89EDA94E06D29"/>
          </w:pPr>
          <w:r w:rsidRPr="00CF1A49">
            <w:t>Email</w:t>
          </w:r>
        </w:p>
      </w:docPartBody>
    </w:docPart>
    <w:docPart>
      <w:docPartPr>
        <w:name w:val="DE51370DCF56472186041A910C45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A24E5-6276-4787-A3EA-A1EB482720AB}"/>
      </w:docPartPr>
      <w:docPartBody>
        <w:p w:rsidR="00BE392E" w:rsidRDefault="00BE392E">
          <w:pPr>
            <w:pStyle w:val="DE51370DCF56472186041A910C45B59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2E"/>
    <w:rsid w:val="002C50C3"/>
    <w:rsid w:val="00BE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EB13A061644DA9A85BD76FACFC5D7">
    <w:name w:val="D3EEB13A061644DA9A85BD76FACFC5D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1BD078CDBE64538BE3A567C417FC11D">
    <w:name w:val="51BD078CDBE64538BE3A567C417FC11D"/>
  </w:style>
  <w:style w:type="paragraph" w:customStyle="1" w:styleId="CE4D65349421470DA45CB58AE220334C">
    <w:name w:val="CE4D65349421470DA45CB58AE220334C"/>
  </w:style>
  <w:style w:type="paragraph" w:customStyle="1" w:styleId="18590C0C63484A74AB3DE02F6C59576E">
    <w:name w:val="18590C0C63484A74AB3DE02F6C59576E"/>
  </w:style>
  <w:style w:type="paragraph" w:customStyle="1" w:styleId="0CA8CC841A0940C19468C79804956898">
    <w:name w:val="0CA8CC841A0940C19468C79804956898"/>
  </w:style>
  <w:style w:type="paragraph" w:customStyle="1" w:styleId="D0C2E91370724C509EA89EDA94E06D29">
    <w:name w:val="D0C2E91370724C509EA89EDA94E06D29"/>
  </w:style>
  <w:style w:type="paragraph" w:customStyle="1" w:styleId="CE03CCC7A34842D287D56785D52F47D6">
    <w:name w:val="CE03CCC7A34842D287D56785D52F47D6"/>
  </w:style>
  <w:style w:type="paragraph" w:customStyle="1" w:styleId="617B9263E4E34795B4B1E855F8BAD6D1">
    <w:name w:val="617B9263E4E34795B4B1E855F8BAD6D1"/>
  </w:style>
  <w:style w:type="paragraph" w:customStyle="1" w:styleId="4B1046B6E2D64DF5A4EBA453367BAE4E">
    <w:name w:val="4B1046B6E2D64DF5A4EBA453367BAE4E"/>
  </w:style>
  <w:style w:type="paragraph" w:customStyle="1" w:styleId="45554104D5B1483992A6E835CB10B1D6">
    <w:name w:val="45554104D5B1483992A6E835CB10B1D6"/>
  </w:style>
  <w:style w:type="paragraph" w:customStyle="1" w:styleId="34EF30C1E4584784A8041993FE4B430B">
    <w:name w:val="34EF30C1E4584784A8041993FE4B430B"/>
  </w:style>
  <w:style w:type="paragraph" w:customStyle="1" w:styleId="AFD467AA5A6947C8A26B5B34E1D9896A">
    <w:name w:val="AFD467AA5A6947C8A26B5B34E1D9896A"/>
  </w:style>
  <w:style w:type="paragraph" w:customStyle="1" w:styleId="296CEA6462C1403C8D24C6188D356BCF">
    <w:name w:val="296CEA6462C1403C8D24C6188D356BCF"/>
  </w:style>
  <w:style w:type="paragraph" w:customStyle="1" w:styleId="B4038C9FBA5B49F3ABB0072330631C16">
    <w:name w:val="B4038C9FBA5B49F3ABB0072330631C16"/>
  </w:style>
  <w:style w:type="paragraph" w:customStyle="1" w:styleId="B5EBD11ED32B4F7F86BC2F9A49FD1202">
    <w:name w:val="B5EBD11ED32B4F7F86BC2F9A49FD1202"/>
  </w:style>
  <w:style w:type="character" w:styleId="SubtleReference">
    <w:name w:val="Subtle Reference"/>
    <w:basedOn w:val="DefaultParagraphFont"/>
    <w:uiPriority w:val="10"/>
    <w:qFormat/>
    <w:rsid w:val="00BE392E"/>
    <w:rPr>
      <w:b/>
      <w:caps w:val="0"/>
      <w:smallCaps/>
      <w:color w:val="595959" w:themeColor="text1" w:themeTint="A6"/>
    </w:rPr>
  </w:style>
  <w:style w:type="paragraph" w:customStyle="1" w:styleId="DED9701C3F7C4C74B6EBAC1CB0D3C821">
    <w:name w:val="DED9701C3F7C4C74B6EBAC1CB0D3C821"/>
  </w:style>
  <w:style w:type="paragraph" w:customStyle="1" w:styleId="6CAC20DFE8B247309A7EAD84CC825476">
    <w:name w:val="6CAC20DFE8B247309A7EAD84CC825476"/>
  </w:style>
  <w:style w:type="paragraph" w:customStyle="1" w:styleId="4B3FC13BF6D8474A8BCD47542AC37F02">
    <w:name w:val="4B3FC13BF6D8474A8BCD47542AC37F02"/>
  </w:style>
  <w:style w:type="paragraph" w:customStyle="1" w:styleId="4116A53A35394D9D9E04EFFF36BBA210">
    <w:name w:val="4116A53A35394D9D9E04EFFF36BBA210"/>
  </w:style>
  <w:style w:type="paragraph" w:customStyle="1" w:styleId="60824CD0603E413CBDB35709A9644BD9">
    <w:name w:val="60824CD0603E413CBDB35709A9644BD9"/>
  </w:style>
  <w:style w:type="paragraph" w:customStyle="1" w:styleId="1A6AD6F7FFC9451ABF6B1128D74CB4AA">
    <w:name w:val="1A6AD6F7FFC9451ABF6B1128D74CB4AA"/>
  </w:style>
  <w:style w:type="paragraph" w:customStyle="1" w:styleId="125D879A133B44B3BAE8E3B08CCC6D3C">
    <w:name w:val="125D879A133B44B3BAE8E3B08CCC6D3C"/>
  </w:style>
  <w:style w:type="paragraph" w:customStyle="1" w:styleId="E0CE708184D14DDA88673B9E99087B30">
    <w:name w:val="E0CE708184D14DDA88673B9E99087B30"/>
  </w:style>
  <w:style w:type="paragraph" w:customStyle="1" w:styleId="D56186E4FAEC4B11AC7962334E022C86">
    <w:name w:val="D56186E4FAEC4B11AC7962334E022C86"/>
  </w:style>
  <w:style w:type="paragraph" w:customStyle="1" w:styleId="86B1B80042D242629E4ADA94486BC630">
    <w:name w:val="86B1B80042D242629E4ADA94486BC630"/>
  </w:style>
  <w:style w:type="paragraph" w:customStyle="1" w:styleId="6E386855E124496ABE60B15F35098D9C">
    <w:name w:val="6E386855E124496ABE60B15F35098D9C"/>
  </w:style>
  <w:style w:type="paragraph" w:customStyle="1" w:styleId="EA5AD78644F24B619D8918B8F6FBB63D">
    <w:name w:val="EA5AD78644F24B619D8918B8F6FBB63D"/>
  </w:style>
  <w:style w:type="paragraph" w:customStyle="1" w:styleId="F82F9B2F1CCD46C4805D277550BD7939">
    <w:name w:val="F82F9B2F1CCD46C4805D277550BD7939"/>
  </w:style>
  <w:style w:type="paragraph" w:customStyle="1" w:styleId="2057C1199D69434F9E547924F689E728">
    <w:name w:val="2057C1199D69434F9E547924F689E728"/>
  </w:style>
  <w:style w:type="paragraph" w:customStyle="1" w:styleId="23816ED714C54A69B8E8BD4192C21FBA">
    <w:name w:val="23816ED714C54A69B8E8BD4192C21FBA"/>
  </w:style>
  <w:style w:type="paragraph" w:customStyle="1" w:styleId="F2EA5C8C9CC347949847B976750D4D11">
    <w:name w:val="F2EA5C8C9CC347949847B976750D4D11"/>
  </w:style>
  <w:style w:type="paragraph" w:customStyle="1" w:styleId="6ABBC9C674DC420BB0571525E4ABE49A">
    <w:name w:val="6ABBC9C674DC420BB0571525E4ABE49A"/>
  </w:style>
  <w:style w:type="paragraph" w:customStyle="1" w:styleId="F64C62735F6D4A31A053EF5644B186BD">
    <w:name w:val="F64C62735F6D4A31A053EF5644B186BD"/>
  </w:style>
  <w:style w:type="paragraph" w:customStyle="1" w:styleId="DE51370DCF56472186041A910C45B59A">
    <w:name w:val="DE51370DCF56472186041A910C45B59A"/>
  </w:style>
  <w:style w:type="paragraph" w:customStyle="1" w:styleId="62BB18173F484C13AB032264CA1AA20D">
    <w:name w:val="62BB18173F484C13AB032264CA1AA20D"/>
  </w:style>
  <w:style w:type="paragraph" w:customStyle="1" w:styleId="5010D76C314549CDBBBC20E2622C0051">
    <w:name w:val="5010D76C314549CDBBBC20E2622C0051"/>
  </w:style>
  <w:style w:type="paragraph" w:customStyle="1" w:styleId="87B5D3F66A76471298DD7D20171B2008">
    <w:name w:val="87B5D3F66A76471298DD7D20171B2008"/>
  </w:style>
  <w:style w:type="paragraph" w:customStyle="1" w:styleId="B8DB133680324B18B1B76FA73C7880B1">
    <w:name w:val="B8DB133680324B18B1B76FA73C7880B1"/>
  </w:style>
  <w:style w:type="paragraph" w:customStyle="1" w:styleId="44CB887C67A54A4FBFD782B5B4491505">
    <w:name w:val="44CB887C67A54A4FBFD782B5B4491505"/>
  </w:style>
  <w:style w:type="paragraph" w:customStyle="1" w:styleId="3D66F9A4906A48D7BCB6B196AECF4143">
    <w:name w:val="3D66F9A4906A48D7BCB6B196AECF4143"/>
  </w:style>
  <w:style w:type="paragraph" w:customStyle="1" w:styleId="1560B49601CB46BBA1293C620B413580">
    <w:name w:val="1560B49601CB46BBA1293C620B413580"/>
  </w:style>
  <w:style w:type="paragraph" w:customStyle="1" w:styleId="D648DF4674564C91B22B97DB747F9421">
    <w:name w:val="D648DF4674564C91B22B97DB747F9421"/>
    <w:rsid w:val="00BE392E"/>
  </w:style>
  <w:style w:type="paragraph" w:customStyle="1" w:styleId="87DFFF85EFB44953B92F644945EBFE8D">
    <w:name w:val="87DFFF85EFB44953B92F644945EBFE8D"/>
    <w:rsid w:val="00BE392E"/>
  </w:style>
  <w:style w:type="paragraph" w:customStyle="1" w:styleId="21F320D4D6FB4ACD9BCD615D4911852E">
    <w:name w:val="21F320D4D6FB4ACD9BCD615D4911852E"/>
    <w:rsid w:val="00BE392E"/>
  </w:style>
  <w:style w:type="paragraph" w:customStyle="1" w:styleId="044D27EABEBB40B8AAE7A6318D16E710">
    <w:name w:val="044D27EABEBB40B8AAE7A6318D16E710"/>
    <w:rsid w:val="00BE392E"/>
  </w:style>
  <w:style w:type="paragraph" w:customStyle="1" w:styleId="9CEC13DA2EC74A88942611D5289B0783">
    <w:name w:val="9CEC13DA2EC74A88942611D5289B0783"/>
    <w:rsid w:val="00BE392E"/>
  </w:style>
  <w:style w:type="paragraph" w:customStyle="1" w:styleId="54B9E9E8D54143EC99A5381BD07E5431">
    <w:name w:val="54B9E9E8D54143EC99A5381BD07E5431"/>
    <w:rsid w:val="00BE392E"/>
  </w:style>
  <w:style w:type="paragraph" w:customStyle="1" w:styleId="684BB1F106C14BBEA5FD57325B81EFA3">
    <w:name w:val="684BB1F106C14BBEA5FD57325B81EFA3"/>
    <w:rsid w:val="00BE392E"/>
  </w:style>
  <w:style w:type="paragraph" w:customStyle="1" w:styleId="E0A9B245EE724860A2881B4E6685EAB9">
    <w:name w:val="E0A9B245EE724860A2881B4E6685EAB9"/>
    <w:rsid w:val="00BE392E"/>
  </w:style>
  <w:style w:type="paragraph" w:customStyle="1" w:styleId="3ABFD3D1B6A94A4A8EAE265D785E5D7C">
    <w:name w:val="3ABFD3D1B6A94A4A8EAE265D785E5D7C"/>
    <w:rsid w:val="00BE392E"/>
  </w:style>
  <w:style w:type="paragraph" w:customStyle="1" w:styleId="BECF45E6B0354FAA9B8D471634C95202">
    <w:name w:val="BECF45E6B0354FAA9B8D471634C95202"/>
    <w:rsid w:val="00BE392E"/>
  </w:style>
  <w:style w:type="paragraph" w:customStyle="1" w:styleId="CD5D0883CA3443FA908DC2F774AD4556">
    <w:name w:val="CD5D0883CA3443FA908DC2F774AD4556"/>
    <w:rsid w:val="00BE39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110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&lt;Skills&gt;</vt:lpstr>
      <vt:lpstr>PERSONAL DETAILS</vt:lpstr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PRKG</dc:creator>
  <cp:keywords/>
  <dc:description/>
  <cp:lastModifiedBy>Microsoft account</cp:lastModifiedBy>
  <cp:revision>9</cp:revision>
  <dcterms:created xsi:type="dcterms:W3CDTF">2023-05-23T13:54:00Z</dcterms:created>
  <dcterms:modified xsi:type="dcterms:W3CDTF">2023-09-06T06:21:00Z</dcterms:modified>
  <cp:category/>
</cp:coreProperties>
</file>